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EB1EF9" w:rsidP="00C6554A">
      <w:pPr>
        <w:pStyle w:val="Fotografia"/>
      </w:pPr>
      <w:r>
        <w:rPr>
          <w:noProof/>
        </w:rPr>
        <w:drawing>
          <wp:inline distT="0" distB="0" distL="0" distR="0">
            <wp:extent cx="5274310" cy="2142412"/>
            <wp:effectExtent l="0" t="0" r="2540" b="0"/>
            <wp:docPr id="1" name="Imagem 1" descr="Image result for fcu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u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EB1EF9" w:rsidP="00C6554A">
      <w:pPr>
        <w:pStyle w:val="Ttulo"/>
      </w:pPr>
      <w:r>
        <w:t>News Aggregator</w:t>
      </w:r>
    </w:p>
    <w:p w:rsidR="00C6554A" w:rsidRDefault="00EB1EF9" w:rsidP="00C6554A">
      <w:pPr>
        <w:pStyle w:val="Subttulo"/>
      </w:pPr>
      <w:r>
        <w:t>Sistemas Multi-Agente</w:t>
      </w:r>
    </w:p>
    <w:p w:rsidR="00EB1EF9" w:rsidRPr="00EB1EF9" w:rsidRDefault="00EB1EF9" w:rsidP="00C6554A">
      <w:pPr>
        <w:pStyle w:val="Subttulo"/>
        <w:rPr>
          <w:lang w:val="pt-PT"/>
        </w:rPr>
      </w:pPr>
      <w:r w:rsidRPr="00EB1EF9">
        <w:rPr>
          <w:lang w:val="pt-PT"/>
        </w:rPr>
        <w:t>2018/2019</w:t>
      </w:r>
    </w:p>
    <w:p w:rsidR="00EB1EF9" w:rsidRPr="00EB1EF9" w:rsidRDefault="00EB1EF9" w:rsidP="00C6554A">
      <w:pPr>
        <w:pStyle w:val="InformaesdeContacto"/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</w:pPr>
      <w:proofErr w:type="spellStart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Małgorzata</w:t>
      </w:r>
      <w:proofErr w:type="spellEnd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 xml:space="preserve"> </w:t>
      </w:r>
      <w:proofErr w:type="spellStart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Salawa</w:t>
      </w:r>
      <w:proofErr w:type="spellEnd"/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 xml:space="preserve"> </w:t>
      </w:r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nº</w:t>
      </w:r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52214</w:t>
      </w:r>
    </w:p>
    <w:p w:rsidR="00C6554A" w:rsidRPr="00EB1EF9" w:rsidRDefault="00EB1EF9" w:rsidP="00C6554A">
      <w:pPr>
        <w:pStyle w:val="InformaesdeContacto"/>
        <w:rPr>
          <w:rFonts w:asciiTheme="majorHAnsi" w:hAnsiTheme="majorHAnsi"/>
          <w:sz w:val="28"/>
          <w:szCs w:val="28"/>
          <w:lang w:val="pt-PT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Nuno Ro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274310" cy="4138295"/>
            <wp:effectExtent l="0" t="0" r="2540" b="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2" name="Imagem 2" descr="Image result for news aggre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ws aggreg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drigues</w:t>
      </w:r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 xml:space="preserve"> </w:t>
      </w:r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nº</w:t>
      </w:r>
      <w:r w:rsidRPr="00EB1EF9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52214</w:t>
      </w:r>
      <w:r w:rsidR="00C6554A" w:rsidRPr="00EB1EF9">
        <w:rPr>
          <w:rFonts w:asciiTheme="majorHAnsi" w:hAnsiTheme="majorHAnsi"/>
          <w:sz w:val="28"/>
          <w:szCs w:val="28"/>
          <w:lang w:val="pt-PT" w:bidi="pt-PT"/>
        </w:rPr>
        <w:br w:type="page"/>
      </w:r>
    </w:p>
    <w:p w:rsidR="00EB1EF9" w:rsidRDefault="00EB1EF9" w:rsidP="00C6554A">
      <w:pPr>
        <w:pStyle w:val="Ttulo1"/>
      </w:pPr>
    </w:p>
    <w:sdt>
      <w:sdtPr>
        <w:rPr>
          <w:lang w:val="pt-PT"/>
        </w:rPr>
        <w:id w:val="684319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EB1EF9" w:rsidRDefault="00EB1EF9">
          <w:pPr>
            <w:pStyle w:val="Cabealhodondice"/>
          </w:pPr>
          <w:proofErr w:type="spellStart"/>
          <w:r>
            <w:rPr>
              <w:lang w:val="pt-PT"/>
            </w:rPr>
            <w:t>Index</w:t>
          </w:r>
          <w:proofErr w:type="spellEnd"/>
        </w:p>
        <w:p w:rsidR="00EB1EF9" w:rsidRDefault="00EB1EF9">
          <w:pPr>
            <w:pStyle w:val="ndice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35885195" w:history="1">
            <w:r w:rsidRPr="00542A76">
              <w:rPr>
                <w:rStyle w:val="Hiperliga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EF9" w:rsidRDefault="00EB1EF9">
          <w:pPr>
            <w:pStyle w:val="ndice1"/>
            <w:tabs>
              <w:tab w:val="right" w:leader="dot" w:pos="8296"/>
            </w:tabs>
            <w:rPr>
              <w:noProof/>
            </w:rPr>
          </w:pPr>
          <w:hyperlink w:anchor="_Toc535885196" w:history="1">
            <w:r w:rsidRPr="00542A76">
              <w:rPr>
                <w:rStyle w:val="Hiperligao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EF9" w:rsidRDefault="00EB1EF9">
          <w:r>
            <w:rPr>
              <w:b/>
              <w:bCs/>
              <w:lang w:val="pt-PT"/>
            </w:rPr>
            <w:fldChar w:fldCharType="end"/>
          </w:r>
        </w:p>
      </w:sdtContent>
    </w:sdt>
    <w:p w:rsidR="00C6554A" w:rsidRDefault="00C6554A" w:rsidP="00C6554A">
      <w:pPr>
        <w:pStyle w:val="Ttulo1"/>
      </w:pPr>
    </w:p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Default="00EB1EF9" w:rsidP="00EB1EF9"/>
    <w:p w:rsidR="00EB1EF9" w:rsidRPr="00EB1EF9" w:rsidRDefault="00EB1EF9" w:rsidP="00EB1EF9">
      <w:pPr>
        <w:pStyle w:val="Ttulo1"/>
      </w:pPr>
      <w:bookmarkStart w:id="0" w:name="_Toc535885195"/>
      <w:r>
        <w:lastRenderedPageBreak/>
        <w:t>Introduction</w:t>
      </w:r>
      <w:bookmarkEnd w:id="0"/>
    </w:p>
    <w:sdt>
      <w:sdtPr>
        <w:alias w:val="Texto de parágrafo:"/>
        <w:tag w:val="Texto de parágrafo:"/>
        <w:id w:val="-335997730"/>
        <w:placeholder>
          <w:docPart w:val="CD5416A02AD54AD0AF68B20468BB1B61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rPr>
              <w:lang w:bidi="pt-PT"/>
            </w:rPr>
            <w:t>Para substituir o texto de marcador de posição desta página, selecione-o todo e comece a escrever. No entanto, não o faça ainda!</w:t>
          </w:r>
        </w:p>
        <w:p w:rsidR="00C6554A" w:rsidRDefault="00C6554A" w:rsidP="00C6554A">
          <w:r>
            <w:rPr>
              <w:lang w:bidi="pt-PT"/>
            </w:rPr>
            <w:t>Primeiro leia algumas sugestões para o ajudar a formatar rapidamente o seu relatório. Vai ficar fascinado ao ver como é fácil.</w:t>
          </w:r>
        </w:p>
      </w:sdtContent>
    </w:sdt>
    <w:sdt>
      <w:sdtPr>
        <w:alias w:val="Introduzir conteúdo da lista com marcas:"/>
        <w:tag w:val="Introduzir conteúdo da lista com marcas:"/>
        <w:id w:val="-784043198"/>
        <w:placeholder>
          <w:docPart w:val="2EE750995D6E4A6D853A4F1E3D19C3D8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acommarcas"/>
            <w:numPr>
              <w:ilvl w:val="0"/>
              <w:numId w:val="1"/>
            </w:numPr>
          </w:pPr>
          <w:r w:rsidRPr="00514122">
            <w:rPr>
              <w:lang w:bidi="pt-PT"/>
            </w:rPr>
            <w:t xml:space="preserve">Precisa de um cabeçalho? No separador Base, na galeria Estilos, basta clicar no estilo do título pretendido. </w:t>
          </w:r>
        </w:p>
        <w:p w:rsidR="00C6554A" w:rsidRPr="00514122" w:rsidRDefault="00C6554A" w:rsidP="00C6554A">
          <w:pPr>
            <w:pStyle w:val="Listacommarcas"/>
            <w:numPr>
              <w:ilvl w:val="0"/>
              <w:numId w:val="1"/>
            </w:numPr>
          </w:pPr>
          <w:r w:rsidRPr="00514122">
            <w:rPr>
              <w:lang w:bidi="pt-PT"/>
            </w:rPr>
            <w:t>Repare nos outros estilos existentes na galeria, como uma citação, uma lista numerada ou uma lista com marcas, como esta.</w:t>
          </w:r>
        </w:p>
        <w:p w:rsidR="00C6554A" w:rsidRPr="00514122" w:rsidRDefault="00C6554A" w:rsidP="00C6554A">
          <w:pPr>
            <w:pStyle w:val="Listacommarcas"/>
            <w:numPr>
              <w:ilvl w:val="0"/>
              <w:numId w:val="1"/>
            </w:numPr>
          </w:pPr>
          <w:r w:rsidRPr="00514122">
            <w:rPr>
              <w:lang w:bidi="pt-PT"/>
            </w:rPr>
            <w:t>Para obter melhores resultados ao selecionar texto para copiar ou editar, não coloque espaço à esquerda ou à direita dos carateres na sua seleção.</w:t>
          </w:r>
        </w:p>
      </w:sdtContent>
    </w:sdt>
    <w:p w:rsidR="002C74C0" w:rsidRDefault="00EB1EF9" w:rsidP="00EB1EF9">
      <w:pPr>
        <w:pStyle w:val="Ttulo1"/>
      </w:pPr>
      <w:bookmarkStart w:id="1" w:name="_Toc535885196"/>
      <w:r>
        <w:t>Project Structure</w:t>
      </w:r>
      <w:bookmarkEnd w:id="1"/>
    </w:p>
    <w:p w:rsidR="00EB1EF9" w:rsidRDefault="00EB1EF9" w:rsidP="00EB1EF9">
      <w:pPr>
        <w:pStyle w:val="Ttulo2"/>
      </w:pPr>
      <w:r>
        <w:t>Code S</w:t>
      </w:r>
      <w:r w:rsidR="0043439E">
        <w:t>tructure</w:t>
      </w:r>
    </w:p>
    <w:p w:rsidR="0043439E" w:rsidRPr="0043439E" w:rsidRDefault="0043439E" w:rsidP="0043439E">
      <w:bookmarkStart w:id="2" w:name="_GoBack"/>
      <w:bookmarkEnd w:id="2"/>
    </w:p>
    <w:sectPr w:rsidR="0043439E" w:rsidRPr="0043439E" w:rsidSect="00AE26D4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5F3" w:rsidRDefault="00EF05F3" w:rsidP="00C6554A">
      <w:pPr>
        <w:spacing w:before="0" w:after="0" w:line="240" w:lineRule="auto"/>
      </w:pPr>
      <w:r>
        <w:separator/>
      </w:r>
    </w:p>
  </w:endnote>
  <w:endnote w:type="continuationSeparator" w:id="0">
    <w:p w:rsidR="00EF05F3" w:rsidRDefault="00EF05F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5F3" w:rsidRDefault="00EF05F3" w:rsidP="00C6554A">
      <w:pPr>
        <w:spacing w:before="0" w:after="0" w:line="240" w:lineRule="auto"/>
      </w:pPr>
      <w:r>
        <w:separator/>
      </w:r>
    </w:p>
  </w:footnote>
  <w:footnote w:type="continuationSeparator" w:id="0">
    <w:p w:rsidR="00EF05F3" w:rsidRDefault="00EF05F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F9"/>
    <w:rsid w:val="002554CD"/>
    <w:rsid w:val="00293B83"/>
    <w:rsid w:val="002B4294"/>
    <w:rsid w:val="00333D0D"/>
    <w:rsid w:val="0043439E"/>
    <w:rsid w:val="004C049F"/>
    <w:rsid w:val="005000E2"/>
    <w:rsid w:val="006A3CE7"/>
    <w:rsid w:val="00A83AB1"/>
    <w:rsid w:val="00AE26D4"/>
    <w:rsid w:val="00BF6DB2"/>
    <w:rsid w:val="00C6554A"/>
    <w:rsid w:val="00EB1EF9"/>
    <w:rsid w:val="00ED7C44"/>
    <w:rsid w:val="00EF05F3"/>
    <w:rsid w:val="00F8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C7488"/>
  <w15:chartTrackingRefBased/>
  <w15:docId w15:val="{D00666CF-4D90-4C0F-85F3-A98CE98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EF9"/>
    <w:pPr>
      <w:spacing w:before="240" w:after="0" w:line="259" w:lineRule="auto"/>
      <w:contextualSpacing w:val="0"/>
      <w:outlineLvl w:val="9"/>
    </w:pPr>
    <w:rPr>
      <w:szCs w:val="32"/>
      <w:lang w:eastAsia="zh-CN"/>
    </w:rPr>
  </w:style>
  <w:style w:type="paragraph" w:styleId="ndice2">
    <w:name w:val="toc 2"/>
    <w:basedOn w:val="Normal"/>
    <w:next w:val="Normal"/>
    <w:autoRedefine/>
    <w:uiPriority w:val="39"/>
    <w:unhideWhenUsed/>
    <w:rsid w:val="00EB1EF9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EB1EF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Templates\Relat&#243;rio%20de%20estudante%20com%20fotografia%20de%20c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5416A02AD54AD0AF68B20468BB1B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472222-A4A6-42CD-BDBF-A1F39537E2D9}"/>
      </w:docPartPr>
      <w:docPartBody>
        <w:p w:rsidR="005F7A89" w:rsidRDefault="00DE0CA9" w:rsidP="00C6554A">
          <w:r>
            <w:rPr>
              <w:lang w:bidi="pt-PT"/>
            </w:rPr>
            <w:t xml:space="preserve">Para substituir o texto de marcador de posição desta página, selecione-o todo e comece a </w:t>
          </w:r>
          <w:r>
            <w:rPr>
              <w:lang w:bidi="pt-PT"/>
            </w:rPr>
            <w:t>escrever. No entanto, não o faça ainda!</w:t>
          </w:r>
        </w:p>
        <w:p w:rsidR="00000000" w:rsidRDefault="00DE0CA9">
          <w:pPr>
            <w:pStyle w:val="CD5416A02AD54AD0AF68B20468BB1B61"/>
          </w:pPr>
          <w:r>
            <w:rPr>
              <w:lang w:bidi="pt-PT"/>
            </w:rPr>
            <w:t>Primeiro leia algumas sugestões para o ajudar a formatar rapidamente o seu relatório. Vai ficar fascinado ao ver como é fácil.</w:t>
          </w:r>
        </w:p>
      </w:docPartBody>
    </w:docPart>
    <w:docPart>
      <w:docPartPr>
        <w:name w:val="2EE750995D6E4A6D853A4F1E3D19C3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3D3FF0-D979-41D6-87F9-DF6BB16F98C5}"/>
      </w:docPartPr>
      <w:docPartBody>
        <w:p w:rsidR="005F7A89" w:rsidRPr="00514122" w:rsidRDefault="00DE0CA9" w:rsidP="00C6554A">
          <w:pPr>
            <w:pStyle w:val="Listacommarcas"/>
          </w:pPr>
          <w:r w:rsidRPr="00514122">
            <w:rPr>
              <w:lang w:bidi="pt-PT"/>
            </w:rPr>
            <w:t xml:space="preserve">Precisa de um cabeçalho? No separador Base, na galeria Estilos, basta clicar no estilo </w:t>
          </w:r>
          <w:r w:rsidRPr="00514122">
            <w:rPr>
              <w:lang w:bidi="pt-PT"/>
            </w:rPr>
            <w:t xml:space="preserve">do título pretendido. </w:t>
          </w:r>
        </w:p>
        <w:p w:rsidR="005F7A89" w:rsidRPr="00514122" w:rsidRDefault="00DE0CA9" w:rsidP="00C6554A">
          <w:pPr>
            <w:pStyle w:val="Listacommarcas"/>
          </w:pPr>
          <w:r w:rsidRPr="00514122">
            <w:rPr>
              <w:lang w:bidi="pt-PT"/>
            </w:rPr>
            <w:t>Repare nos outros estilos existentes na galeria, como uma citação, uma lista numerada ou uma lista com marcas, como esta.</w:t>
          </w:r>
        </w:p>
        <w:p w:rsidR="00000000" w:rsidRDefault="00DE0CA9">
          <w:pPr>
            <w:pStyle w:val="2EE750995D6E4A6D853A4F1E3D19C3D8"/>
          </w:pPr>
          <w:r w:rsidRPr="00514122">
            <w:rPr>
              <w:lang w:bidi="pt-PT"/>
            </w:rPr>
            <w:t>Para obter melhores resultados ao selecionar texto para copiar ou editar, não coloque espaço à esquerda ou à di</w:t>
          </w:r>
          <w:r w:rsidRPr="00514122">
            <w:rPr>
              <w:lang w:bidi="pt-PT"/>
            </w:rPr>
            <w:t>reita dos carateres na sua seleção.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A9"/>
    <w:rsid w:val="00D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D34D9A4874E4A82A66F59CA1EDC2854">
    <w:name w:val="6D34D9A4874E4A82A66F59CA1EDC2854"/>
  </w:style>
  <w:style w:type="paragraph" w:customStyle="1" w:styleId="C8547EC198784B7188C2D1A35E02BFA7">
    <w:name w:val="C8547EC198784B7188C2D1A35E02BFA7"/>
  </w:style>
  <w:style w:type="paragraph" w:customStyle="1" w:styleId="554CB8CE558A4BA7A29C90ECD09C6FA3">
    <w:name w:val="554CB8CE558A4BA7A29C90ECD09C6FA3"/>
  </w:style>
  <w:style w:type="paragraph" w:customStyle="1" w:styleId="51A33C0339B24722864C3E0F5B6A3832">
    <w:name w:val="51A33C0339B24722864C3E0F5B6A3832"/>
  </w:style>
  <w:style w:type="paragraph" w:customStyle="1" w:styleId="F9B94AC214094E3489A4DF2040E7C56C">
    <w:name w:val="F9B94AC214094E3489A4DF2040E7C56C"/>
  </w:style>
  <w:style w:type="paragraph" w:customStyle="1" w:styleId="08C44DE492544335ADC7AD0A42421A71">
    <w:name w:val="08C44DE492544335ADC7AD0A42421A71"/>
  </w:style>
  <w:style w:type="paragraph" w:customStyle="1" w:styleId="CD5416A02AD54AD0AF68B20468BB1B61">
    <w:name w:val="CD5416A02AD54AD0AF68B20468BB1B61"/>
  </w:style>
  <w:style w:type="paragraph" w:styleId="Listacommarc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pt-PT" w:eastAsia="en-US"/>
    </w:rPr>
  </w:style>
  <w:style w:type="paragraph" w:customStyle="1" w:styleId="2EE750995D6E4A6D853A4F1E3D19C3D8">
    <w:name w:val="2EE750995D6E4A6D853A4F1E3D19C3D8"/>
  </w:style>
  <w:style w:type="paragraph" w:customStyle="1" w:styleId="918433AB288E4538AE8C07D617692FD6">
    <w:name w:val="918433AB288E4538AE8C07D617692FD6"/>
  </w:style>
  <w:style w:type="paragraph" w:customStyle="1" w:styleId="3B93D4B976F846A0875D084464317A3F">
    <w:name w:val="3B93D4B976F846A0875D084464317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FC009-A68D-4984-A7AB-015A1BB7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47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2019-01-22T01:42:00Z</dcterms:created>
  <dcterms:modified xsi:type="dcterms:W3CDTF">2019-01-22T02:29:00Z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